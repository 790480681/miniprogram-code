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Spec="center" w:tblpY="2704"/>
        <w:tblOverlap w:val="never"/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6"/>
        <w:gridCol w:w="2235"/>
        <w:gridCol w:w="1397"/>
        <w:gridCol w:w="2510"/>
        <w:gridCol w:w="1592"/>
      </w:tblGrid>
      <w:tr w:rsidR="00AF37F5" w:rsidTr="00667ABE">
        <w:trPr>
          <w:cantSplit/>
          <w:trHeight w:val="709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7F5" w:rsidRDefault="00F8121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姚泽盛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性别</w:t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F5" w:rsidRDefault="00F8121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男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F5" w:rsidRDefault="00EA25AE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（照片）</w:t>
            </w:r>
          </w:p>
        </w:tc>
      </w:tr>
      <w:tr w:rsidR="00AF37F5" w:rsidTr="00667ABE">
        <w:trPr>
          <w:cantSplit/>
          <w:trHeight w:val="709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籍贯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7F5" w:rsidRDefault="00F8121E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 xml:space="preserve"> 广东汕头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出生日期</w:t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F5" w:rsidRDefault="00F8121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>998/8/15</w:t>
            </w: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F5" w:rsidRDefault="00AF37F5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AF37F5" w:rsidTr="00667ABE">
        <w:trPr>
          <w:cantSplit/>
          <w:trHeight w:val="709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年级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7F5" w:rsidRDefault="00F8121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>018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所属学院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F5" w:rsidRDefault="00F8121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网络空间安全学院</w:t>
            </w: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F5" w:rsidRDefault="00AF37F5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AF37F5" w:rsidTr="00667ABE">
        <w:trPr>
          <w:cantSplit/>
          <w:trHeight w:val="518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专业班级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7F5" w:rsidRDefault="00667ABE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软件工程1班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F5" w:rsidRDefault="00667AB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>3415866964</w:t>
            </w: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F5" w:rsidRDefault="00AF37F5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AF37F5">
        <w:trPr>
          <w:cantSplit/>
          <w:trHeight w:val="4591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F37F5" w:rsidRDefault="00EA25AE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个人简介</w:t>
            </w:r>
          </w:p>
        </w:tc>
        <w:tc>
          <w:tcPr>
            <w:tcW w:w="7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F5" w:rsidRDefault="00667ABE">
            <w:pP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我叫姚泽盛，来自广东汕头，目前就读于东莞理工学院，专业是软件工程，是一名大二学生。我是个做事认真负责的人，曾经参与过志愿活动，有一定的志愿经历。例如，我曾经参与</w:t>
            </w:r>
            <w:proofErr w:type="gramStart"/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>”</w:t>
            </w:r>
            <w:proofErr w:type="gramEnd"/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绿色骑行</w:t>
            </w:r>
            <w:proofErr w:type="gramStart"/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>”</w:t>
            </w:r>
            <w:proofErr w:type="gramEnd"/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活动，我是这个活动的骑行路线指引人员，在这次志愿活动中，对于我的岗位，我认真负责，为骑行活动者指引了正确的方向，得到了活动参与者的一致好评。通过这次志愿活动，我也认识到了，作为一个志愿者，最重要的是要有一颗真诚的心，要真诚地帮助他人，在帮助他人的过程中，我们自身也得到了成长。此外，我还有不错的英语基础，高考英语1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>24</w:t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，四级5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  <w:t>07</w:t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，虽然不是特别高分，但是我自信我的英语能力能达到这次活动的要求，因此，我特别希望能参与这次活动，希望能获得这次宝贵的经验。</w:t>
            </w:r>
          </w:p>
          <w:p w:rsidR="00AF37F5" w:rsidRDefault="00AF37F5">
            <w:pP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AF37F5">
            <w:pP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AF37F5">
            <w:pP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AF37F5">
            <w:pP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AF37F5">
            <w:pPr>
              <w:jc w:val="right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AF37F5" w:rsidRDefault="00AF37F5">
            <w:pPr>
              <w:jc w:val="right"/>
              <w:rPr>
                <w:rFonts w:ascii="仿宋_GB2312" w:eastAsia="仿宋_GB2312" w:hAnsi="宋体" w:cs="宋体"/>
                <w:sz w:val="24"/>
              </w:rPr>
            </w:pPr>
          </w:p>
          <w:p w:rsidR="00AF37F5" w:rsidRDefault="00AF37F5">
            <w:pPr>
              <w:jc w:val="right"/>
              <w:rPr>
                <w:rFonts w:ascii="仿宋_GB2312" w:eastAsia="仿宋_GB2312" w:hAnsi="宋体" w:cs="宋体"/>
                <w:sz w:val="24"/>
              </w:rPr>
            </w:pPr>
          </w:p>
          <w:p w:rsidR="00AF37F5" w:rsidRDefault="00AF37F5">
            <w:pPr>
              <w:jc w:val="right"/>
              <w:rPr>
                <w:rFonts w:ascii="仿宋_GB2312" w:eastAsia="仿宋_GB2312" w:hAnsi="宋体" w:cs="宋体"/>
                <w:sz w:val="24"/>
              </w:rPr>
            </w:pPr>
          </w:p>
          <w:p w:rsidR="00AF37F5" w:rsidRDefault="00EA25AE">
            <w:pPr>
              <w:jc w:val="right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（可另附页）</w:t>
            </w:r>
          </w:p>
        </w:tc>
      </w:tr>
      <w:tr w:rsidR="00AF37F5">
        <w:trPr>
          <w:cantSplit/>
          <w:trHeight w:val="2711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37F5" w:rsidRDefault="00EA25AE">
            <w:pPr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lastRenderedPageBreak/>
              <w:t>获奖情况</w:t>
            </w:r>
          </w:p>
        </w:tc>
        <w:tc>
          <w:tcPr>
            <w:tcW w:w="7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F5" w:rsidRDefault="00AF37F5">
            <w:pPr>
              <w:tabs>
                <w:tab w:val="left" w:pos="2505"/>
              </w:tabs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bookmarkStart w:id="0" w:name="_GoBack"/>
            <w:bookmarkEnd w:id="0"/>
          </w:p>
          <w:p w:rsidR="00AF37F5" w:rsidRDefault="00982309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8"/>
                <w:szCs w:val="28"/>
              </w:rPr>
              <w:t>曾经在第三届wow魔术协会内部比赛获得优秀奖。</w:t>
            </w:r>
          </w:p>
          <w:p w:rsidR="00AF37F5" w:rsidRDefault="00AF37F5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AF37F5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AF37F5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AF37F5">
            <w:pPr>
              <w:jc w:val="center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</w:p>
          <w:p w:rsidR="00AF37F5" w:rsidRDefault="00EA25AE">
            <w:pPr>
              <w:jc w:val="right"/>
              <w:rPr>
                <w:rFonts w:ascii="仿宋_GB2312" w:eastAsia="仿宋_GB2312" w:hAnsi="仿宋_GB2312" w:cs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（可另附页）</w:t>
            </w:r>
          </w:p>
        </w:tc>
      </w:tr>
    </w:tbl>
    <w:p w:rsidR="00AF37F5" w:rsidRDefault="00EA25AE">
      <w:pPr>
        <w:spacing w:after="180" w:line="400" w:lineRule="exact"/>
        <w:ind w:firstLine="420"/>
        <w:jc w:val="center"/>
        <w:rPr>
          <w:rFonts w:ascii="方正小标宋简体" w:eastAsia="方正小标宋简体" w:hAnsi="宋体" w:cs="宋体"/>
          <w:b/>
          <w:sz w:val="36"/>
          <w:szCs w:val="36"/>
        </w:rPr>
      </w:pPr>
      <w:r>
        <w:rPr>
          <w:rFonts w:ascii="方正小标宋简体" w:eastAsia="方正小标宋简体" w:hAnsi="宋体" w:cs="宋体" w:hint="eastAsia"/>
          <w:b/>
          <w:sz w:val="36"/>
          <w:szCs w:val="36"/>
        </w:rPr>
        <w:t>亚洲国际马拉松志愿者</w:t>
      </w:r>
      <w:r>
        <w:rPr>
          <w:rFonts w:ascii="方正小标宋简体" w:eastAsia="方正小标宋简体" w:hAnsi="宋体" w:cs="宋体" w:hint="eastAsia"/>
          <w:b/>
          <w:sz w:val="36"/>
          <w:szCs w:val="36"/>
        </w:rPr>
        <w:t>报名</w:t>
      </w:r>
    </w:p>
    <w:p w:rsidR="00AF37F5" w:rsidRDefault="00EA25AE">
      <w:pPr>
        <w:spacing w:after="180" w:line="400" w:lineRule="exact"/>
        <w:ind w:firstLine="420"/>
        <w:jc w:val="center"/>
        <w:rPr>
          <w:rFonts w:ascii="方正小标宋简体" w:eastAsia="方正小标宋简体" w:hAnsi="宋体" w:cs="宋体"/>
          <w:b/>
          <w:sz w:val="36"/>
          <w:szCs w:val="36"/>
        </w:rPr>
      </w:pPr>
      <w:r>
        <w:rPr>
          <w:rFonts w:ascii="方正小标宋简体" w:eastAsia="方正小标宋简体" w:hAnsi="宋体" w:cs="宋体" w:hint="eastAsia"/>
          <w:b/>
          <w:sz w:val="36"/>
          <w:szCs w:val="36"/>
        </w:rPr>
        <w:t>个人简历</w:t>
      </w:r>
    </w:p>
    <w:p w:rsidR="00AF37F5" w:rsidRDefault="00EA25AE">
      <w:pPr>
        <w:ind w:rightChars="-114" w:right="-239"/>
        <w:jc w:val="left"/>
        <w:rPr>
          <w:rFonts w:ascii="仿宋_GB2312" w:eastAsia="仿宋_GB2312" w:hAnsi="Times New Roman" w:cs="Times New Roman"/>
          <w:szCs w:val="20"/>
        </w:rPr>
      </w:pPr>
      <w:r>
        <w:rPr>
          <w:rFonts w:ascii="仿宋_GB2312" w:eastAsia="仿宋_GB2312" w:hAnsi="Times New Roman" w:cs="Times New Roman" w:hint="eastAsia"/>
          <w:szCs w:val="20"/>
        </w:rPr>
        <w:t>（注：，个人简历表在面试时须携带。每人只能获取一份个人简历表格，个人简历表复印有效）</w:t>
      </w:r>
    </w:p>
    <w:p w:rsidR="00AF37F5" w:rsidRDefault="00AF37F5"/>
    <w:sectPr w:rsidR="00AF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5AE" w:rsidRDefault="00EA25AE" w:rsidP="00F8121E">
      <w:r>
        <w:separator/>
      </w:r>
    </w:p>
  </w:endnote>
  <w:endnote w:type="continuationSeparator" w:id="0">
    <w:p w:rsidR="00EA25AE" w:rsidRDefault="00EA25AE" w:rsidP="00F8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5AE" w:rsidRDefault="00EA25AE" w:rsidP="00F8121E">
      <w:r>
        <w:separator/>
      </w:r>
    </w:p>
  </w:footnote>
  <w:footnote w:type="continuationSeparator" w:id="0">
    <w:p w:rsidR="00EA25AE" w:rsidRDefault="00EA25AE" w:rsidP="00F81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A7541"/>
    <w:rsid w:val="00404936"/>
    <w:rsid w:val="004F0DEE"/>
    <w:rsid w:val="00667ABE"/>
    <w:rsid w:val="00982309"/>
    <w:rsid w:val="00AF37F5"/>
    <w:rsid w:val="00EA25AE"/>
    <w:rsid w:val="00F8121E"/>
    <w:rsid w:val="18061B3A"/>
    <w:rsid w:val="25AA7541"/>
    <w:rsid w:val="4250216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F3D07"/>
  <w15:docId w15:val="{CE4E37AC-6443-435C-ABDB-FC4069A4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12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8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12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终焉丶</dc:creator>
  <cp:lastModifiedBy>泽盛 姚</cp:lastModifiedBy>
  <cp:revision>2</cp:revision>
  <dcterms:created xsi:type="dcterms:W3CDTF">2019-11-28T15:04:00Z</dcterms:created>
  <dcterms:modified xsi:type="dcterms:W3CDTF">2019-11-28T15:04:00Z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